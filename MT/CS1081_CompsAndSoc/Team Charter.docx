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9AB" w:rsidRPr="006B3985" w:rsidRDefault="00D202B3">
      <w:pPr>
        <w:pStyle w:val="Title"/>
        <w:rPr>
          <w:sz w:val="56"/>
        </w:rPr>
      </w:pPr>
      <w:r w:rsidRPr="006B3985">
        <w:rPr>
          <w:sz w:val="56"/>
        </w:rPr>
        <w:t>‍‍</w:t>
      </w:r>
      <w:sdt>
        <w:sdtPr>
          <w:rPr>
            <w:sz w:val="56"/>
          </w:rPr>
          <w:alias w:val="Your Name"/>
          <w:tag w:val=""/>
          <w:id w:val="1246310863"/>
          <w:placeholder>
            <w:docPart w:val="7E6AB35A68114A3D90ED68BD15963D8F"/>
          </w:placeholder>
          <w:dataBinding w:prefixMappings="xmlns:ns0='http://purl.org/dc/elements/1.1/' xmlns:ns1='http://schemas.openxmlformats.org/package/2006/metadata/core-properties' " w:xpath="/ns1:coreProperties[1]/ns0:creator[1]" w:storeItemID="{6C3C8BC8-F283-45AE-878A-BAB7291924A1}"/>
          <w:text/>
        </w:sdtPr>
        <w:sdtEndPr/>
        <w:sdtContent>
          <w:r w:rsidR="006B3985" w:rsidRPr="006B3985">
            <w:rPr>
              <w:sz w:val="56"/>
              <w:lang w:val="en-IE"/>
            </w:rPr>
            <w:t>Team Charter</w:t>
          </w:r>
        </w:sdtContent>
      </w:sdt>
    </w:p>
    <w:p w:rsidR="009279AB" w:rsidRPr="006B3985" w:rsidRDefault="006B3985">
      <w:pPr>
        <w:rPr>
          <w:sz w:val="20"/>
        </w:rPr>
      </w:pPr>
      <w:r w:rsidRPr="006B3985">
        <w:rPr>
          <w:sz w:val="20"/>
        </w:rPr>
        <w:t>C</w:t>
      </w:r>
      <w:sdt>
        <w:sdtPr>
          <w:rPr>
            <w:sz w:val="20"/>
          </w:rPr>
          <w:alias w:val="Email"/>
          <w:tag w:val=""/>
          <w:id w:val="-391963670"/>
          <w:placeholder>
            <w:docPart w:val="45314DCE2D73421EBE42335D0AEA6C65"/>
          </w:placeholder>
          <w:dataBinding w:prefixMappings="xmlns:ns0='http://schemas.microsoft.com/office/2006/coverPageProps' " w:xpath="/ns0:CoverPageProperties[1]/ns0:CompanyEmail[1]" w:storeItemID="{55AF091B-3C7A-41E3-B477-F2FDAA23CFDA}"/>
          <w:text/>
        </w:sdtPr>
        <w:sdtEndPr/>
        <w:sdtContent>
          <w:r w:rsidRPr="006B3985">
            <w:rPr>
              <w:sz w:val="20"/>
            </w:rPr>
            <w:t>S1081 Team A6 – Bits Please</w:t>
          </w:r>
        </w:sdtContent>
      </w:sdt>
    </w:p>
    <w:p w:rsidR="009279AB" w:rsidRPr="006B3985" w:rsidRDefault="006B3985">
      <w:pPr>
        <w:pStyle w:val="SectionHeading"/>
        <w:spacing w:before="720"/>
        <w:rPr>
          <w:sz w:val="28"/>
        </w:rPr>
      </w:pPr>
      <w:r w:rsidRPr="006B3985">
        <w:rPr>
          <w:sz w:val="28"/>
        </w:rPr>
        <w:t>Members</w:t>
      </w:r>
      <w:bookmarkStart w:id="0" w:name="_GoBack"/>
      <w:bookmarkEnd w:id="0"/>
    </w:p>
    <w:p w:rsidR="009279AB" w:rsidRPr="006B3985" w:rsidRDefault="006B3985">
      <w:pPr>
        <w:pStyle w:val="ListBullet"/>
        <w:rPr>
          <w:sz w:val="20"/>
        </w:rPr>
      </w:pPr>
      <w:r w:rsidRPr="006B3985">
        <w:rPr>
          <w:sz w:val="20"/>
        </w:rPr>
        <w:t>Brandon Dooley</w:t>
      </w:r>
    </w:p>
    <w:p w:rsidR="006B3985" w:rsidRPr="006B3985" w:rsidRDefault="006B3985">
      <w:pPr>
        <w:pStyle w:val="ListBullet"/>
        <w:rPr>
          <w:sz w:val="20"/>
        </w:rPr>
      </w:pPr>
      <w:r w:rsidRPr="006B3985">
        <w:rPr>
          <w:sz w:val="20"/>
        </w:rPr>
        <w:t>Paul Devaney</w:t>
      </w:r>
    </w:p>
    <w:p w:rsidR="006B3985" w:rsidRPr="006B3985" w:rsidRDefault="006B3985">
      <w:pPr>
        <w:pStyle w:val="ListBullet"/>
        <w:rPr>
          <w:sz w:val="20"/>
        </w:rPr>
      </w:pPr>
      <w:r w:rsidRPr="006B3985">
        <w:rPr>
          <w:sz w:val="20"/>
        </w:rPr>
        <w:t>Owen Duffy</w:t>
      </w:r>
    </w:p>
    <w:p w:rsidR="006B3985" w:rsidRPr="006B3985" w:rsidRDefault="006B3985">
      <w:pPr>
        <w:pStyle w:val="ListBullet"/>
        <w:rPr>
          <w:sz w:val="20"/>
        </w:rPr>
      </w:pPr>
      <w:r w:rsidRPr="006B3985">
        <w:rPr>
          <w:sz w:val="20"/>
        </w:rPr>
        <w:t>Cian Donoghue</w:t>
      </w:r>
    </w:p>
    <w:p w:rsidR="006B3985" w:rsidRPr="006B3985" w:rsidRDefault="006B3985">
      <w:pPr>
        <w:pStyle w:val="ListBullet"/>
        <w:rPr>
          <w:sz w:val="20"/>
        </w:rPr>
      </w:pPr>
      <w:r w:rsidRPr="006B3985">
        <w:rPr>
          <w:sz w:val="20"/>
        </w:rPr>
        <w:t>Eoin Dowling</w:t>
      </w:r>
    </w:p>
    <w:p w:rsidR="006B3985" w:rsidRPr="006B3985" w:rsidRDefault="006B3985" w:rsidP="006B3985">
      <w:pPr>
        <w:pStyle w:val="SectionHeading"/>
        <w:rPr>
          <w:sz w:val="28"/>
        </w:rPr>
      </w:pPr>
      <w:r w:rsidRPr="006B3985">
        <w:rPr>
          <w:sz w:val="28"/>
        </w:rPr>
        <w:t>Goals</w:t>
      </w:r>
    </w:p>
    <w:p w:rsidR="006B3985" w:rsidRPr="006B3985" w:rsidRDefault="006B3985">
      <w:pPr>
        <w:pStyle w:val="ListBullet"/>
        <w:rPr>
          <w:sz w:val="20"/>
        </w:rPr>
      </w:pPr>
      <w:r w:rsidRPr="006B3985">
        <w:rPr>
          <w:sz w:val="20"/>
        </w:rPr>
        <w:t xml:space="preserve">As a team we endeavor to work to our optimum ability. </w:t>
      </w:r>
    </w:p>
    <w:p w:rsidR="009279AB" w:rsidRPr="006B3985" w:rsidRDefault="006B3985">
      <w:pPr>
        <w:pStyle w:val="ListBullet"/>
        <w:rPr>
          <w:sz w:val="20"/>
        </w:rPr>
      </w:pPr>
      <w:r w:rsidRPr="006B3985">
        <w:rPr>
          <w:sz w:val="20"/>
        </w:rPr>
        <w:t>We will divide work evenly among all team members, all of whom will do as much as they can personally for the completion of our united goal.</w:t>
      </w:r>
    </w:p>
    <w:p w:rsidR="006B3985" w:rsidRPr="006B3985" w:rsidRDefault="006B3985">
      <w:pPr>
        <w:pStyle w:val="ListBullet"/>
        <w:rPr>
          <w:sz w:val="20"/>
        </w:rPr>
      </w:pPr>
      <w:r w:rsidRPr="006B3985">
        <w:rPr>
          <w:sz w:val="20"/>
        </w:rPr>
        <w:t>For every member of the team to both co-operate and contribute effectively as a team to ensure the team will succeed.</w:t>
      </w:r>
    </w:p>
    <w:p w:rsidR="009279AB" w:rsidRPr="006B3985" w:rsidRDefault="006B3985">
      <w:pPr>
        <w:pStyle w:val="SectionHeading"/>
        <w:rPr>
          <w:sz w:val="28"/>
        </w:rPr>
      </w:pPr>
      <w:r w:rsidRPr="006B3985">
        <w:rPr>
          <w:sz w:val="28"/>
        </w:rPr>
        <w:t>Leadership</w:t>
      </w:r>
    </w:p>
    <w:p w:rsidR="006B3985" w:rsidRPr="006B3985" w:rsidRDefault="006B3985">
      <w:pPr>
        <w:pStyle w:val="ListBullet"/>
        <w:rPr>
          <w:sz w:val="20"/>
        </w:rPr>
      </w:pPr>
      <w:r w:rsidRPr="006B3985">
        <w:rPr>
          <w:sz w:val="20"/>
        </w:rPr>
        <w:t xml:space="preserve">Our team will have one nominated team leader appointed by vote by all members of the team. </w:t>
      </w:r>
    </w:p>
    <w:p w:rsidR="009279AB" w:rsidRPr="006B3985" w:rsidRDefault="006B3985">
      <w:pPr>
        <w:pStyle w:val="ListBullet"/>
        <w:rPr>
          <w:sz w:val="20"/>
        </w:rPr>
      </w:pPr>
      <w:r w:rsidRPr="006B3985">
        <w:rPr>
          <w:sz w:val="20"/>
        </w:rPr>
        <w:t>All decisions will be made following a discussion with the entire team whereby all members can voice their opinion, the ultimate decision will be that of the appointed team leader unless unanimously opposed by the other team members.</w:t>
      </w:r>
    </w:p>
    <w:p w:rsidR="009279AB" w:rsidRPr="006B3985" w:rsidRDefault="009279AB" w:rsidP="006B3985">
      <w:pPr>
        <w:pStyle w:val="SectionHeading"/>
        <w:rPr>
          <w:sz w:val="20"/>
        </w:rPr>
      </w:pPr>
    </w:p>
    <w:sectPr w:rsidR="009279AB" w:rsidRPr="006B3985">
      <w:footerReference w:type="default" r:id="rId10"/>
      <w:footerReference w:type="first" r:id="rId11"/>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2B3" w:rsidRDefault="00D202B3">
      <w:pPr>
        <w:spacing w:after="0"/>
      </w:pPr>
      <w:r>
        <w:separator/>
      </w:r>
    </w:p>
  </w:endnote>
  <w:endnote w:type="continuationSeparator" w:id="0">
    <w:p w:rsidR="00D202B3" w:rsidRDefault="00D20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9AB" w:rsidRDefault="00D202B3">
    <w:pPr>
      <w:pStyle w:val="Footer"/>
    </w:pPr>
    <w:r>
      <w:t xml:space="preserve">Page </w:t>
    </w:r>
    <w:r>
      <w:fldChar w:fldCharType="begin"/>
    </w:r>
    <w:r>
      <w:instrText xml:space="preserve"> PAGE   \* MERGEFORMAT </w:instrText>
    </w:r>
    <w:r>
      <w:fldChar w:fldCharType="separate"/>
    </w:r>
    <w:r w:rsidR="006B398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85" w:rsidRDefault="006B3985">
    <w:pPr>
      <w:pStyle w:val="Header"/>
      <w:pBdr>
        <w:top w:val="single" w:sz="6" w:space="10" w:color="39A5B7" w:themeColor="accent1"/>
      </w:pBdr>
      <w:tabs>
        <w:tab w:val="clear" w:pos="4680"/>
        <w:tab w:val="clear" w:pos="9360"/>
      </w:tabs>
      <w:spacing w:before="240"/>
      <w:jc w:val="center"/>
      <w:rPr>
        <w:color w:val="39A5B7" w:themeColor="accent1"/>
      </w:rPr>
    </w:pPr>
    <w:r>
      <w:rPr>
        <w:noProof/>
        <w:color w:val="39A5B7" w:themeColor="accent1"/>
        <w:lang w:val="en-IE" w:eastAsia="en-IE"/>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6B3985" w:rsidRDefault="006B3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2B3" w:rsidRDefault="00D202B3">
      <w:pPr>
        <w:spacing w:after="0"/>
      </w:pPr>
      <w:r>
        <w:separator/>
      </w:r>
    </w:p>
  </w:footnote>
  <w:footnote w:type="continuationSeparator" w:id="0">
    <w:p w:rsidR="00D202B3" w:rsidRDefault="00D202B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85"/>
    <w:rsid w:val="006B3985"/>
    <w:rsid w:val="009279AB"/>
    <w:rsid w:val="00D2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14A8A3-5441-44F8-AFFE-18576F73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6AB35A68114A3D90ED68BD15963D8F"/>
        <w:category>
          <w:name w:val="General"/>
          <w:gallery w:val="placeholder"/>
        </w:category>
        <w:types>
          <w:type w:val="bbPlcHdr"/>
        </w:types>
        <w:behaviors>
          <w:behavior w:val="content"/>
        </w:behaviors>
        <w:guid w:val="{0DE0D58F-55BF-4BBE-824D-63FAAF9F0A6B}"/>
      </w:docPartPr>
      <w:docPartBody>
        <w:p w:rsidR="00000000" w:rsidRDefault="00B32AE3">
          <w:pPr>
            <w:pStyle w:val="7E6AB35A68114A3D90ED68BD15963D8F"/>
          </w:pPr>
          <w:r>
            <w:t>[Your Name]</w:t>
          </w:r>
        </w:p>
      </w:docPartBody>
    </w:docPart>
    <w:docPart>
      <w:docPartPr>
        <w:name w:val="45314DCE2D73421EBE42335D0AEA6C65"/>
        <w:category>
          <w:name w:val="General"/>
          <w:gallery w:val="placeholder"/>
        </w:category>
        <w:types>
          <w:type w:val="bbPlcHdr"/>
        </w:types>
        <w:behaviors>
          <w:behavior w:val="content"/>
        </w:behaviors>
        <w:guid w:val="{48EC6087-FD6F-49D4-AEF6-ED6EBAEF5F54}"/>
      </w:docPartPr>
      <w:docPartBody>
        <w:p w:rsidR="00000000" w:rsidRDefault="00B32AE3">
          <w:pPr>
            <w:pStyle w:val="45314DCE2D73421EBE42335D0AEA6C65"/>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E3"/>
    <w:rsid w:val="00B32A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6AB35A68114A3D90ED68BD15963D8F">
    <w:name w:val="7E6AB35A68114A3D90ED68BD15963D8F"/>
  </w:style>
  <w:style w:type="paragraph" w:customStyle="1" w:styleId="A97E247A5FA04EC5B5082CAC0642BDAF">
    <w:name w:val="A97E247A5FA04EC5B5082CAC0642BDAF"/>
  </w:style>
  <w:style w:type="paragraph" w:customStyle="1" w:styleId="2450A123E3544555B9F1B0521C2D883E">
    <w:name w:val="2450A123E3544555B9F1B0521C2D883E"/>
  </w:style>
  <w:style w:type="paragraph" w:customStyle="1" w:styleId="45314DCE2D73421EBE42335D0AEA6C65">
    <w:name w:val="45314DCE2D73421EBE42335D0AEA6C65"/>
  </w:style>
  <w:style w:type="paragraph" w:customStyle="1" w:styleId="681A3AA2EF5C4E07BE07F71316764B90">
    <w:name w:val="681A3AA2EF5C4E07BE07F71316764B90"/>
  </w:style>
  <w:style w:type="paragraph" w:customStyle="1" w:styleId="7E7E0D124F1F4D75994E677EC805D10E">
    <w:name w:val="7E7E0D124F1F4D75994E677EC805D10E"/>
  </w:style>
  <w:style w:type="paragraph" w:customStyle="1" w:styleId="3F76B10BB976445783460A9D2FE14062">
    <w:name w:val="3F76B10BB976445783460A9D2FE14062"/>
  </w:style>
  <w:style w:type="paragraph" w:customStyle="1" w:styleId="5758BE8028A6469C9F211A9740C3AE74">
    <w:name w:val="5758BE8028A6469C9F211A9740C3AE74"/>
  </w:style>
  <w:style w:type="paragraph" w:customStyle="1" w:styleId="8B8BE40257FF459AB891F57429257743">
    <w:name w:val="8B8BE40257FF459AB891F57429257743"/>
  </w:style>
  <w:style w:type="character" w:styleId="PlaceholderText">
    <w:name w:val="Placeholder Text"/>
    <w:basedOn w:val="DefaultParagraphFont"/>
    <w:uiPriority w:val="99"/>
    <w:semiHidden/>
    <w:rPr>
      <w:color w:val="808080"/>
    </w:rPr>
  </w:style>
  <w:style w:type="paragraph" w:customStyle="1" w:styleId="51088C7A67B14723982C981294139582">
    <w:name w:val="51088C7A67B14723982C981294139582"/>
  </w:style>
  <w:style w:type="paragraph" w:customStyle="1" w:styleId="02D879DD61AA4E73A5CAF9E3AB2055B2">
    <w:name w:val="02D879DD61AA4E73A5CAF9E3AB2055B2"/>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lang w:val="en-US" w:eastAsia="en-US"/>
    </w:rPr>
  </w:style>
  <w:style w:type="paragraph" w:customStyle="1" w:styleId="9280CBBBD16E4411A675ADE57C695734">
    <w:name w:val="9280CBBBD16E4411A675ADE57C695734"/>
  </w:style>
  <w:style w:type="paragraph" w:customStyle="1" w:styleId="F46978AA2678488E8CC686F592C42349">
    <w:name w:val="F46978AA2678488E8CC686F592C42349"/>
  </w:style>
  <w:style w:type="paragraph" w:customStyle="1" w:styleId="82F05079C4004C77A4441D770FA611F3">
    <w:name w:val="82F05079C4004C77A4441D770FA611F3"/>
  </w:style>
  <w:style w:type="paragraph" w:customStyle="1" w:styleId="5E27FA9F47EF47D98933F1FCBF385106">
    <w:name w:val="5E27FA9F47EF47D98933F1FCBF385106"/>
  </w:style>
  <w:style w:type="paragraph" w:customStyle="1" w:styleId="F9CDFAF91ED64C429E2C328002FFDDA0">
    <w:name w:val="F9CDFAF91ED64C429E2C328002FFDDA0"/>
  </w:style>
  <w:style w:type="paragraph" w:customStyle="1" w:styleId="232D511F47A24D18A194FEBF89829805">
    <w:name w:val="232D511F47A24D18A194FEBF89829805"/>
  </w:style>
  <w:style w:type="paragraph" w:customStyle="1" w:styleId="9B0CEFB8D4D943FAA68B475BBF6F7067">
    <w:name w:val="9B0CEFB8D4D943FAA68B475BBF6F7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
  <CompanyPhone/>
  <CompanyFax/>
  <CompanyEmail>S1081 Team A6 – Bits Please</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45B8C6F-96E7-4BFD-9F3F-F342055E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10</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Charter</dc:creator>
  <cp:keywords/>
  <cp:lastModifiedBy>Brandon</cp:lastModifiedBy>
  <cp:revision>1</cp:revision>
  <dcterms:created xsi:type="dcterms:W3CDTF">2016-10-04T20:39:00Z</dcterms:created>
  <dcterms:modified xsi:type="dcterms:W3CDTF">2016-10-04T20:49:00Z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